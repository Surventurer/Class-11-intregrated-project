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34B751F0" w14:textId="77777777" w:rsidTr="00AF300E">
        <w:trPr>
          <w:trHeight w:val="2730"/>
        </w:trPr>
        <w:tc>
          <w:tcPr>
            <w:tcW w:w="10230" w:type="dxa"/>
          </w:tcPr>
          <w:p w14:paraId="1E0CFD3E" w14:textId="271F2B3F" w:rsidR="00FA1ED4" w:rsidRDefault="00FA1ED4" w:rsidP="00AF300E">
            <w:pPr>
              <w:pStyle w:val="Heading1"/>
              <w:framePr w:hSpace="0" w:wrap="auto" w:vAnchor="margin" w:xAlign="left" w:yAlign="inline"/>
            </w:pPr>
          </w:p>
          <w:p w14:paraId="77EC0E84" w14:textId="71CAE753" w:rsidR="00AF300E" w:rsidRPr="00AF300E" w:rsidRDefault="00FA1ED4" w:rsidP="00AF300E">
            <w:pPr>
              <w:pStyle w:val="Heading1"/>
              <w:framePr w:hSpace="0" w:wrap="auto" w:vAnchor="margin" w:xAlign="left" w:yAlign="inline"/>
            </w:pPr>
            <w:r>
              <w:t>C</w:t>
            </w:r>
            <w:r w:rsidR="00453F6D">
              <w:t>omputer Intregrated Project</w:t>
            </w:r>
          </w:p>
          <w:p w14:paraId="35F5E0A1" w14:textId="77777777"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14:paraId="4C116924" w14:textId="77777777" w:rsidTr="00AF300E">
        <w:trPr>
          <w:trHeight w:val="1445"/>
        </w:trPr>
        <w:tc>
          <w:tcPr>
            <w:tcW w:w="10228" w:type="dxa"/>
          </w:tcPr>
          <w:p w14:paraId="5D817FD1" w14:textId="77777777" w:rsidR="00AF300E" w:rsidRPr="00AF300E" w:rsidRDefault="00AF300E" w:rsidP="00453F6D">
            <w:pPr>
              <w:jc w:val="center"/>
            </w:pPr>
          </w:p>
        </w:tc>
      </w:tr>
      <w:tr w:rsidR="00AF300E" w14:paraId="68CE9A99" w14:textId="77777777" w:rsidTr="00AF300E">
        <w:trPr>
          <w:trHeight w:val="1890"/>
        </w:trPr>
        <w:tc>
          <w:tcPr>
            <w:tcW w:w="10228" w:type="dxa"/>
          </w:tcPr>
          <w:p w14:paraId="6A84133C" w14:textId="77777777" w:rsidR="00FA1ED4" w:rsidRDefault="00FA1ED4" w:rsidP="00AF300E">
            <w:pPr>
              <w:spacing w:after="100"/>
              <w:jc w:val="center"/>
              <w:rPr>
                <w:noProof/>
              </w:rPr>
            </w:pPr>
          </w:p>
          <w:p w14:paraId="038F842C" w14:textId="77777777" w:rsidR="00FA1ED4" w:rsidRDefault="00FA1ED4" w:rsidP="00AF300E">
            <w:pPr>
              <w:spacing w:after="100"/>
              <w:jc w:val="center"/>
              <w:rPr>
                <w:noProof/>
              </w:rPr>
            </w:pPr>
          </w:p>
          <w:p w14:paraId="52FB595A" w14:textId="67E2D197"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1053C299" wp14:editId="785D1972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line w14:anchorId="6BF0006A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645gEAACMEAAAOAAAAZHJzL2Uyb0RvYy54bWysU9uO0zAQfUfiHyy/0yQV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ueD64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01BBBA99" w14:textId="77777777" w:rsidR="00AF300E" w:rsidRDefault="00453F6D" w:rsidP="00453F6D">
            <w:pPr>
              <w:spacing w:before="300" w:after="100"/>
              <w:jc w:val="center"/>
            </w:pPr>
            <w:r>
              <w:t>Name: Abhinav Rajpati</w:t>
            </w:r>
          </w:p>
          <w:p w14:paraId="49A3CC39" w14:textId="77777777" w:rsidR="00453F6D" w:rsidRDefault="00453F6D" w:rsidP="00453F6D">
            <w:pPr>
              <w:spacing w:before="300" w:after="100"/>
              <w:jc w:val="center"/>
            </w:pPr>
            <w:r>
              <w:t>Class: 12 “E”</w:t>
            </w:r>
          </w:p>
          <w:p w14:paraId="042EDA28" w14:textId="4CB37F76" w:rsidR="007B1F96" w:rsidRDefault="00453F6D" w:rsidP="00865E19">
            <w:pPr>
              <w:spacing w:before="300" w:after="100"/>
              <w:jc w:val="center"/>
            </w:pPr>
            <w:r>
              <w:t>Roll No.: 02</w:t>
            </w:r>
          </w:p>
          <w:p w14:paraId="7C872CCC" w14:textId="20A7494B" w:rsidR="00865E19" w:rsidRPr="00AF300E" w:rsidRDefault="00865E19" w:rsidP="00453F6D">
            <w:pPr>
              <w:spacing w:before="300" w:after="100"/>
              <w:jc w:val="center"/>
            </w:pP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01E20FA1" w14:textId="77777777" w:rsidTr="00AF300E">
        <w:trPr>
          <w:trHeight w:val="589"/>
        </w:trPr>
        <w:tc>
          <w:tcPr>
            <w:tcW w:w="10230" w:type="dxa"/>
          </w:tcPr>
          <w:p w14:paraId="590DCF99" w14:textId="19880CBC" w:rsidR="00AF300E" w:rsidRPr="00AF300E" w:rsidRDefault="00AF300E" w:rsidP="00453F6D">
            <w:pPr>
              <w:pStyle w:val="Heading3"/>
              <w:framePr w:hSpace="0" w:wrap="auto" w:vAnchor="margin" w:xAlign="left" w:yAlign="inline"/>
              <w:jc w:val="left"/>
            </w:pPr>
          </w:p>
        </w:tc>
      </w:tr>
    </w:tbl>
    <w:p w14:paraId="587E4E4E" w14:textId="5498085C" w:rsidR="00024B92" w:rsidRPr="004008C9" w:rsidRDefault="00D5162C" w:rsidP="005325F0">
      <w:pPr>
        <w:spacing w:before="0"/>
        <w:ind w:left="0"/>
      </w:pPr>
      <w:bookmarkStart w:id="0" w:name="_GoBack"/>
      <w:r>
        <w:rPr>
          <w:noProof/>
        </w:rPr>
        <w:drawing>
          <wp:anchor distT="0" distB="0" distL="114300" distR="114300" simplePos="0" relativeHeight="251659264" behindDoc="1" locked="0" layoutInCell="1" allowOverlap="1" wp14:anchorId="67858304" wp14:editId="08109AE6">
            <wp:simplePos x="0" y="0"/>
            <wp:positionH relativeFrom="margin">
              <wp:align>left</wp:align>
            </wp:positionH>
            <wp:positionV relativeFrom="paragraph">
              <wp:posOffset>-241540</wp:posOffset>
            </wp:positionV>
            <wp:extent cx="7772400" cy="10057765"/>
            <wp:effectExtent l="0" t="0" r="0" b="635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024B92" w:rsidRPr="004008C9" w:rsidSect="00E35490">
      <w:headerReference w:type="default" r:id="rId8"/>
      <w:pgSz w:w="11906" w:h="16838" w:code="9"/>
      <w:pgMar w:top="0" w:right="0" w:bottom="0" w:left="0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C4BC83" w14:textId="77777777" w:rsidR="00424F98" w:rsidRDefault="00424F98">
      <w:pPr>
        <w:spacing w:before="0"/>
      </w:pPr>
      <w:r>
        <w:separator/>
      </w:r>
    </w:p>
  </w:endnote>
  <w:endnote w:type="continuationSeparator" w:id="0">
    <w:p w14:paraId="3C2AF2C2" w14:textId="77777777" w:rsidR="00424F98" w:rsidRDefault="00424F9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AAB6F5" w14:textId="77777777" w:rsidR="00424F98" w:rsidRDefault="00424F98">
      <w:pPr>
        <w:spacing w:before="0"/>
      </w:pPr>
      <w:r>
        <w:separator/>
      </w:r>
    </w:p>
  </w:footnote>
  <w:footnote w:type="continuationSeparator" w:id="0">
    <w:p w14:paraId="395441E0" w14:textId="77777777" w:rsidR="00424F98" w:rsidRDefault="00424F98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DCE7FD" w14:textId="77777777"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6D"/>
    <w:rsid w:val="00024B92"/>
    <w:rsid w:val="0003383B"/>
    <w:rsid w:val="00105018"/>
    <w:rsid w:val="002D3176"/>
    <w:rsid w:val="00336A89"/>
    <w:rsid w:val="0037511A"/>
    <w:rsid w:val="003B2720"/>
    <w:rsid w:val="003E6DF0"/>
    <w:rsid w:val="004008C9"/>
    <w:rsid w:val="00424F98"/>
    <w:rsid w:val="00453CD1"/>
    <w:rsid w:val="00453F6D"/>
    <w:rsid w:val="004650EC"/>
    <w:rsid w:val="004A4ACC"/>
    <w:rsid w:val="004D3AD1"/>
    <w:rsid w:val="005325F0"/>
    <w:rsid w:val="00673C5F"/>
    <w:rsid w:val="006B609A"/>
    <w:rsid w:val="00715CEC"/>
    <w:rsid w:val="00723AA3"/>
    <w:rsid w:val="007B1F96"/>
    <w:rsid w:val="007F54B4"/>
    <w:rsid w:val="00865E19"/>
    <w:rsid w:val="00A51113"/>
    <w:rsid w:val="00AF300E"/>
    <w:rsid w:val="00CA580F"/>
    <w:rsid w:val="00D42A56"/>
    <w:rsid w:val="00D5162C"/>
    <w:rsid w:val="00D85786"/>
    <w:rsid w:val="00E35490"/>
    <w:rsid w:val="00F0310E"/>
    <w:rsid w:val="00FA1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DD92950"/>
  <w15:chartTrackingRefBased/>
  <w15:docId w15:val="{C975C378-E2BD-4F19-AB79-0BD87279D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bhin\AppData\Local\Microsoft\Office\16.0\DTS\en-US%7b1349164B-0EC4-4F76-A9C1-1FE907C3D7DC%7d\%7bA97B3A51-8A57-414A-963F-6E0617D4E421%7dtf03978815_win32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636074-C183-4D9F-A951-AA7950847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{A97B3A51-8A57-414A-963F-6E0617D4E421}tf03978815_win32.dotx</Template>
  <TotalTime>12</TotalTime>
  <Pages>1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abhinav</dc:creator>
  <cp:lastModifiedBy>Abhinav Rajpati</cp:lastModifiedBy>
  <cp:revision>28</cp:revision>
  <cp:lastPrinted>2021-06-06T09:47:00Z</cp:lastPrinted>
  <dcterms:created xsi:type="dcterms:W3CDTF">2021-06-06T09:37:00Z</dcterms:created>
  <dcterms:modified xsi:type="dcterms:W3CDTF">2022-10-01T01:04:00Z</dcterms:modified>
</cp:coreProperties>
</file>